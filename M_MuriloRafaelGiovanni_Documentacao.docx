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40BCC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40BCC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D490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D490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536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132536" w:rsidRDefault="00243DD5" w:rsidP="00243DD5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D49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193E80">
      <w:r>
        <w:t>Este documento tem como objetivo demonstrar todas as funcionalidades da plataforma</w:t>
      </w:r>
      <w:r w:rsidR="00CC7384">
        <w:t xml:space="preserve"> </w:t>
      </w:r>
      <w:r w:rsidR="00132536" w:rsidRPr="00132536">
        <w:rPr>
          <w:rFonts w:cstheme="majorHAnsi"/>
        </w:rPr>
        <w:t>HROADS</w:t>
      </w:r>
      <w:r w:rsidR="00132536">
        <w:rPr>
          <w:rFonts w:cstheme="majorHAnsi"/>
        </w:rPr>
        <w:t xml:space="preserve">, que </w:t>
      </w:r>
      <w:r w:rsidR="00132536" w:rsidRPr="00132536">
        <w:rPr>
          <w:rFonts w:cstheme="majorHAnsi"/>
        </w:rPr>
        <w:t>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193E80" w:rsidRDefault="00193E80" w:rsidP="00193E80">
      <w:bookmarkStart w:id="3" w:name="_Toc533767846"/>
      <w:r>
        <w:t>O</w:t>
      </w:r>
      <w:r w:rsidR="00132536">
        <w:t xml:space="preserve"> HROADS tem a principal função de exibir e personalizar a composição das personagens.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132536">
      <w:r>
        <w:t xml:space="preserve">O projeto permite adicionar personagens, assim como suas características, sendo classes, habilidades, mana, vida, data de criação, data de atualização, e até mesmo o nome.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193E80">
      <w:r>
        <w:t>Esta sessão tende a demonstrar o que será desenvolvido no banco de dados e quais são as suas representações.</w:t>
      </w:r>
    </w:p>
    <w:p w:rsidR="00140BCC" w:rsidRDefault="00C92BD1" w:rsidP="00140BCC">
      <w:pPr>
        <w:pStyle w:val="cabealho2"/>
      </w:pPr>
      <w:bookmarkStart w:id="5" w:name="_Toc533767848"/>
      <w:r>
        <w:t>Modelo Lógico</w:t>
      </w:r>
      <w:bookmarkEnd w:id="5"/>
    </w:p>
    <w:p w:rsidR="00140BCC" w:rsidRPr="00140BCC" w:rsidRDefault="00140BCC" w:rsidP="00140BCC">
      <w:pPr>
        <w:rPr>
          <w:color w:val="auto"/>
        </w:rPr>
      </w:pPr>
      <w:r w:rsidRPr="00140BCC">
        <w:rPr>
          <w:rFonts w:cs="Arial"/>
          <w:color w:val="auto"/>
          <w:shd w:val="clear" w:color="auto" w:fill="FFFFFF"/>
        </w:rPr>
        <w:t>O modelo lógico já leva em conta algumas limitações e implementa recursos como adequação de padrão e nomenclatura, define as </w:t>
      </w:r>
      <w:hyperlink r:id="rId11" w:history="1">
        <w:r w:rsidRPr="00140BCC">
          <w:rPr>
            <w:rStyle w:val="Hyperlink"/>
            <w:rFonts w:cs="Arial"/>
            <w:color w:val="auto"/>
            <w:u w:val="none"/>
            <w:shd w:val="clear" w:color="auto" w:fill="FFFFFF"/>
          </w:rPr>
          <w:t>chaves primárias e estrangeiras</w:t>
        </w:r>
      </w:hyperlink>
      <w:r w:rsidRPr="00140BCC">
        <w:rPr>
          <w:rFonts w:cs="Arial"/>
          <w:color w:val="auto"/>
          <w:shd w:val="clear" w:color="auto" w:fill="FFFFFF"/>
        </w:rPr>
        <w:t>, normalização, integridade referencial, entre outras.</w:t>
      </w:r>
    </w:p>
    <w:p w:rsidR="00140BCC" w:rsidRDefault="00140BCC" w:rsidP="00193E80"/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5224</wp:posOffset>
            </wp:positionV>
            <wp:extent cx="4581085" cy="338201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12"/>
                    <a:srcRect l="25768" t="23662" r="26537" b="17848"/>
                    <a:stretch/>
                  </pic:blipFill>
                  <pic:spPr bwMode="auto">
                    <a:xfrm>
                      <a:off x="0" y="0"/>
                      <a:ext cx="4581085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 w:rsidP="00193E80"/>
    <w:p w:rsidR="00193E80" w:rsidRPr="00193E80" w:rsidRDefault="00193E80" w:rsidP="00193E80"/>
    <w:p w:rsidR="00CC7384" w:rsidRDefault="00CC7384" w:rsidP="008A7F37">
      <w:pPr>
        <w:pStyle w:val="cabealho2"/>
      </w:pPr>
      <w:bookmarkStart w:id="6" w:name="_Toc533767849"/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140BCC" w:rsidRDefault="00193E80" w:rsidP="00193E80">
      <w:pPr>
        <w:rPr>
          <w:color w:val="auto"/>
        </w:rPr>
      </w:pPr>
      <w:r w:rsidRPr="00140BCC">
        <w:rPr>
          <w:color w:val="auto"/>
        </w:rPr>
        <w:t>O modelo físico é um teste para validar os valores que serão inseridos.</w:t>
      </w:r>
    </w:p>
    <w:p w:rsidR="00140BCC" w:rsidRPr="00140BCC" w:rsidRDefault="00140BCC" w:rsidP="00140BCC">
      <w:pPr>
        <w:rPr>
          <w:color w:val="auto"/>
        </w:rPr>
      </w:pPr>
      <w:r w:rsidRPr="00140BCC">
        <w:rPr>
          <w:rFonts w:cs="Arial"/>
          <w:color w:val="auto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709996" cy="22955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4).png"/>
                    <pic:cNvPicPr/>
                  </pic:nvPicPr>
                  <pic:blipFill rotWithShape="1">
                    <a:blip r:embed="rId13"/>
                    <a:srcRect l="1330" t="26320" r="10269" b="25292"/>
                    <a:stretch/>
                  </pic:blipFill>
                  <pic:spPr bwMode="auto">
                    <a:xfrm>
                      <a:off x="0" y="0"/>
                      <a:ext cx="670999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193E80">
      <w:pPr>
        <w:rPr>
          <w:noProof/>
        </w:rPr>
      </w:pPr>
    </w:p>
    <w:p w:rsidR="00193E80" w:rsidRPr="00193E80" w:rsidRDefault="00193E80" w:rsidP="00193E80">
      <w:pPr>
        <w:rPr>
          <w:noProof/>
        </w:rPr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CC7384" w:rsidRPr="00CC7384" w:rsidRDefault="00CC7384" w:rsidP="00CC7384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193E80" w:rsidRPr="00140BCC" w:rsidRDefault="00193E80">
      <w:pPr>
        <w:rPr>
          <w:color w:val="auto"/>
        </w:rPr>
      </w:pPr>
      <w:r w:rsidRPr="00140BCC">
        <w:rPr>
          <w:color w:val="auto"/>
        </w:rPr>
        <w:t>O modelo conceitual é uma visualização dos “caminhos” que os dados percorrem, assim como as</w:t>
      </w:r>
      <w:r w:rsidR="00140BCC">
        <w:rPr>
          <w:color w:val="auto"/>
        </w:rPr>
        <w:t xml:space="preserve"> </w:t>
      </w:r>
      <w:r w:rsidRPr="00140BCC">
        <w:rPr>
          <w:color w:val="auto"/>
        </w:rPr>
        <w:t>suas cardinalidades</w:t>
      </w:r>
      <w:r w:rsidR="00140BCC" w:rsidRPr="00140BCC">
        <w:rPr>
          <w:color w:val="auto"/>
        </w:rPr>
        <w:t xml:space="preserve">. </w:t>
      </w:r>
      <w:r w:rsidR="00140BCC" w:rsidRPr="00140BCC">
        <w:rPr>
          <w:rFonts w:cs="Arial"/>
          <w:color w:val="auto"/>
          <w:szCs w:val="27"/>
          <w:shd w:val="clear" w:color="auto" w:fill="FFFFFF"/>
        </w:rPr>
        <w:t xml:space="preserve">A modelagem conceitual </w:t>
      </w:r>
      <w:proofErr w:type="spellStart"/>
      <w:r w:rsidR="00140BCC" w:rsidRPr="00140BCC">
        <w:rPr>
          <w:rFonts w:cs="Arial"/>
          <w:color w:val="auto"/>
          <w:szCs w:val="27"/>
          <w:shd w:val="clear" w:color="auto" w:fill="FFFFFF"/>
        </w:rPr>
        <w:t>basea-se</w:t>
      </w:r>
      <w:proofErr w:type="spellEnd"/>
      <w:r w:rsidR="00140BCC" w:rsidRPr="00140BCC">
        <w:rPr>
          <w:rFonts w:cs="Arial"/>
          <w:color w:val="auto"/>
          <w:szCs w:val="27"/>
          <w:shd w:val="clear" w:color="auto" w:fill="FFFFFF"/>
        </w:rPr>
        <w:t xml:space="preserve"> no mais alto nível e deve ser usada para envolver o cliente, pois o foco aqui é discutir os aspectos do negócio do cliente e não da tecnologia.</w:t>
      </w:r>
    </w:p>
    <w:p w:rsidR="00CC7384" w:rsidRDefault="00CC73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657600" cy="3957983"/>
            <wp:effectExtent l="0" t="0" r="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2).png"/>
                    <pic:cNvPicPr/>
                  </pic:nvPicPr>
                  <pic:blipFill rotWithShape="1">
                    <a:blip r:embed="rId14"/>
                    <a:srcRect l="33565" t="23131" r="32037" b="17316"/>
                    <a:stretch/>
                  </pic:blipFill>
                  <pic:spPr bwMode="auto">
                    <a:xfrm>
                      <a:off x="0" y="0"/>
                      <a:ext cx="3657600" cy="39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>
      <w:pPr>
        <w:sectPr w:rsidR="00193E80" w:rsidSect="00132536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CC738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CC738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CC7384" w:rsidRDefault="00CC738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CC7384">
              <w:rPr>
                <w:rFonts w:asciiTheme="minorHAnsi" w:hAnsiTheme="minorHAnsi"/>
                <w:b w:val="0"/>
                <w:color w:val="auto"/>
                <w:sz w:val="20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90D" w:rsidRDefault="000D490D">
      <w:pPr>
        <w:spacing w:after="0" w:line="240" w:lineRule="auto"/>
      </w:pPr>
      <w:r>
        <w:separator/>
      </w:r>
    </w:p>
  </w:endnote>
  <w:endnote w:type="continuationSeparator" w:id="0">
    <w:p w:rsidR="000D490D" w:rsidRDefault="000D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D490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90D" w:rsidRDefault="000D490D">
      <w:pPr>
        <w:spacing w:after="0" w:line="240" w:lineRule="auto"/>
      </w:pPr>
      <w:r>
        <w:separator/>
      </w:r>
    </w:p>
  </w:footnote>
  <w:footnote w:type="continuationSeparator" w:id="0">
    <w:p w:rsidR="000D490D" w:rsidRDefault="000D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490D"/>
    <w:rsid w:val="00132536"/>
    <w:rsid w:val="00140BCC"/>
    <w:rsid w:val="00173F68"/>
    <w:rsid w:val="00193E80"/>
    <w:rsid w:val="001E537E"/>
    <w:rsid w:val="00243DD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4744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86B49"/>
    <w:rsid w:val="00A967A8"/>
    <w:rsid w:val="00B36547"/>
    <w:rsid w:val="00BB5B9E"/>
    <w:rsid w:val="00BD3832"/>
    <w:rsid w:val="00C26497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7C3A0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F5CE3"/>
    <w:rsid w:val="00571EE0"/>
    <w:rsid w:val="00973EE1"/>
    <w:rsid w:val="00AC3D2E"/>
    <w:rsid w:val="00E445D1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B39A8-7110-45DE-A7F5-4657732D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</TotalTime>
  <Pages>1</Pages>
  <Words>537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Murilo Da Silva Milani</cp:lastModifiedBy>
  <cp:revision>4</cp:revision>
  <dcterms:created xsi:type="dcterms:W3CDTF">2019-08-09T13:45:00Z</dcterms:created>
  <dcterms:modified xsi:type="dcterms:W3CDTF">2019-08-09T14:29:00Z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